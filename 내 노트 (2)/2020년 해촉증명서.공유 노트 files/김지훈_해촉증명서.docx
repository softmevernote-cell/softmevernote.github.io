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Y="15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2"/>
        <w:gridCol w:w="1877"/>
        <w:gridCol w:w="2476"/>
        <w:gridCol w:w="1693"/>
        <w:gridCol w:w="2334"/>
      </w:tblGrid>
      <w:tr w:rsidR="00837F64" w:rsidRPr="00837F64" w14:paraId="34F3367A" w14:textId="77777777" w:rsidTr="00051938">
        <w:trPr>
          <w:trHeight w:val="1093"/>
        </w:trPr>
        <w:tc>
          <w:tcPr>
            <w:tcW w:w="9288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5756D68" w14:textId="77777777" w:rsidR="00837F64" w:rsidRPr="00837F64" w:rsidRDefault="00837F64" w:rsidP="00837F64">
            <w:pPr>
              <w:jc w:val="center"/>
              <w:rPr>
                <w:rFonts w:ascii="맑은 고딕" w:eastAsia="맑은 고딕" w:hAnsi="맑은 고딕"/>
                <w:b/>
                <w:sz w:val="36"/>
                <w:szCs w:val="36"/>
              </w:rPr>
            </w:pPr>
            <w:r w:rsidRPr="00F223AC">
              <w:rPr>
                <w:rFonts w:ascii="맑은 고딕" w:eastAsia="맑은 고딕" w:hAnsi="맑은 고딕" w:hint="eastAsia"/>
                <w:b/>
                <w:sz w:val="40"/>
                <w:szCs w:val="40"/>
              </w:rPr>
              <w:t>경 력</w:t>
            </w:r>
            <w:r w:rsidR="00051938">
              <w:rPr>
                <w:rFonts w:ascii="맑은 고딕" w:eastAsia="맑은 고딕" w:hAnsi="맑은 고딕" w:hint="eastAsia"/>
                <w:b/>
                <w:sz w:val="40"/>
                <w:szCs w:val="40"/>
              </w:rPr>
              <w:t>(해촉)</w:t>
            </w:r>
            <w:r w:rsidRPr="00F223AC">
              <w:rPr>
                <w:rFonts w:ascii="맑은 고딕" w:eastAsia="맑은 고딕" w:hAnsi="맑은 고딕" w:hint="eastAsia"/>
                <w:b/>
                <w:sz w:val="40"/>
                <w:szCs w:val="40"/>
              </w:rPr>
              <w:t xml:space="preserve"> 증 명 서</w:t>
            </w:r>
          </w:p>
        </w:tc>
      </w:tr>
      <w:tr w:rsidR="00837F64" w:rsidRPr="00837F64" w14:paraId="235E6E5B" w14:textId="77777777" w:rsidTr="00051938">
        <w:trPr>
          <w:trHeight w:val="429"/>
        </w:trPr>
        <w:tc>
          <w:tcPr>
            <w:tcW w:w="70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/>
            <w:vAlign w:val="center"/>
          </w:tcPr>
          <w:p w14:paraId="717DBE5C" w14:textId="77777777" w:rsidR="00837F64" w:rsidRPr="00837F64" w:rsidRDefault="00837F64" w:rsidP="00D91E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837F64">
              <w:rPr>
                <w:rFonts w:ascii="맑은 고딕" w:eastAsia="맑은 고딕" w:hAnsi="맑은 고딕" w:hint="eastAsia"/>
                <w:sz w:val="18"/>
                <w:szCs w:val="18"/>
              </w:rPr>
              <w:t>인</w:t>
            </w:r>
          </w:p>
          <w:p w14:paraId="7FFCB9AB" w14:textId="77777777" w:rsidR="00837F64" w:rsidRPr="00837F64" w:rsidRDefault="00837F64" w:rsidP="00D91E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837F64">
              <w:rPr>
                <w:rFonts w:ascii="맑은 고딕" w:eastAsia="맑은 고딕" w:hAnsi="맑은 고딕" w:hint="eastAsia"/>
                <w:sz w:val="18"/>
                <w:szCs w:val="18"/>
              </w:rPr>
              <w:t>적</w:t>
            </w:r>
          </w:p>
          <w:p w14:paraId="1D6BC4D7" w14:textId="77777777" w:rsidR="00837F64" w:rsidRPr="00837F64" w:rsidRDefault="00837F64" w:rsidP="00D91E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837F64">
              <w:rPr>
                <w:rFonts w:ascii="맑은 고딕" w:eastAsia="맑은 고딕" w:hAnsi="맑은 고딕" w:hint="eastAsia"/>
                <w:sz w:val="18"/>
                <w:szCs w:val="18"/>
              </w:rPr>
              <w:t>사</w:t>
            </w:r>
          </w:p>
          <w:p w14:paraId="4A6B3F5A" w14:textId="77777777" w:rsidR="00837F64" w:rsidRPr="00837F64" w:rsidRDefault="00837F64" w:rsidP="00D91E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837F64">
              <w:rPr>
                <w:rFonts w:ascii="맑은 고딕" w:eastAsia="맑은 고딕" w:hAnsi="맑은 고딕" w:hint="eastAsia"/>
                <w:sz w:val="18"/>
                <w:szCs w:val="18"/>
              </w:rPr>
              <w:t>항</w:t>
            </w:r>
          </w:p>
        </w:tc>
        <w:tc>
          <w:tcPr>
            <w:tcW w:w="19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center"/>
          </w:tcPr>
          <w:p w14:paraId="0F6A31F8" w14:textId="77777777" w:rsidR="00837F64" w:rsidRPr="00E738D9" w:rsidRDefault="00837F64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성   명</w:t>
            </w:r>
          </w:p>
        </w:tc>
        <w:tc>
          <w:tcPr>
            <w:tcW w:w="2539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0BBB80" w14:textId="68F48508" w:rsidR="00837F64" w:rsidRPr="00E738D9" w:rsidRDefault="00051938" w:rsidP="007C71F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</w:t>
            </w:r>
            <w:r w:rsidR="00837F64" w:rsidRPr="00E738D9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83C8D">
              <w:rPr>
                <w:rFonts w:ascii="맑은 고딕" w:eastAsia="맑은 고딕" w:hAnsi="맑은 고딕" w:hint="eastAsia"/>
                <w:szCs w:val="20"/>
              </w:rPr>
              <w:t>지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훈</w:t>
            </w:r>
          </w:p>
        </w:tc>
        <w:tc>
          <w:tcPr>
            <w:tcW w:w="17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center"/>
          </w:tcPr>
          <w:p w14:paraId="7525177B" w14:textId="77777777" w:rsidR="00837F64" w:rsidRPr="00E738D9" w:rsidRDefault="00837F64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주민등록번호</w:t>
            </w:r>
          </w:p>
        </w:tc>
        <w:tc>
          <w:tcPr>
            <w:tcW w:w="238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B02BECC" w14:textId="73800310" w:rsidR="00837F64" w:rsidRPr="00F364F8" w:rsidRDefault="00D83C8D" w:rsidP="00F364F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t>761220-1231742</w:t>
            </w:r>
          </w:p>
        </w:tc>
      </w:tr>
      <w:tr w:rsidR="00837F64" w:rsidRPr="00837F64" w14:paraId="118F571F" w14:textId="77777777" w:rsidTr="00051938">
        <w:trPr>
          <w:trHeight w:val="416"/>
        </w:trPr>
        <w:tc>
          <w:tcPr>
            <w:tcW w:w="703" w:type="dxa"/>
            <w:vMerge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/>
            <w:vAlign w:val="center"/>
          </w:tcPr>
          <w:p w14:paraId="78BC4F27" w14:textId="77777777" w:rsidR="00837F64" w:rsidRPr="00837F64" w:rsidRDefault="00837F64" w:rsidP="00D91E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929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center"/>
          </w:tcPr>
          <w:p w14:paraId="6B3590EA" w14:textId="77777777" w:rsidR="00837F64" w:rsidRPr="00E738D9" w:rsidRDefault="00837F64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5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543B1" w14:textId="77777777" w:rsidR="00837F64" w:rsidRPr="00E738D9" w:rsidRDefault="00837F64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center"/>
          </w:tcPr>
          <w:p w14:paraId="42029952" w14:textId="77777777" w:rsidR="00837F64" w:rsidRPr="00E738D9" w:rsidRDefault="00837F64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연 락 처</w:t>
            </w:r>
          </w:p>
        </w:tc>
        <w:tc>
          <w:tcPr>
            <w:tcW w:w="2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8C0A538" w14:textId="233FF8BE" w:rsidR="00837F64" w:rsidRPr="00E738D9" w:rsidRDefault="00DF0530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0</w:t>
            </w:r>
            <w:r>
              <w:rPr>
                <w:rFonts w:ascii="맑은 고딕" w:eastAsia="맑은 고딕" w:hAnsi="맑은 고딕"/>
                <w:szCs w:val="20"/>
              </w:rPr>
              <w:t>10-9071-7218</w:t>
            </w:r>
          </w:p>
        </w:tc>
      </w:tr>
      <w:tr w:rsidR="00837F64" w:rsidRPr="00837F64" w14:paraId="036C74A8" w14:textId="77777777" w:rsidTr="00051938">
        <w:trPr>
          <w:trHeight w:val="819"/>
        </w:trPr>
        <w:tc>
          <w:tcPr>
            <w:tcW w:w="703" w:type="dxa"/>
            <w:vMerge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/>
            <w:vAlign w:val="center"/>
          </w:tcPr>
          <w:p w14:paraId="430E0AD1" w14:textId="77777777" w:rsidR="00837F64" w:rsidRPr="00837F64" w:rsidRDefault="00837F64" w:rsidP="00D91E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E2F3"/>
            <w:vAlign w:val="center"/>
          </w:tcPr>
          <w:p w14:paraId="0CC1C381" w14:textId="77777777" w:rsidR="00837F64" w:rsidRPr="00E738D9" w:rsidRDefault="00837F64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현 주소</w:t>
            </w:r>
          </w:p>
        </w:tc>
        <w:tc>
          <w:tcPr>
            <w:tcW w:w="6656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7624BE" w14:textId="7DE71E9B" w:rsidR="00F364F8" w:rsidRPr="00E738D9" w:rsidRDefault="008A4956" w:rsidP="00837F6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A07A54">
              <w:rPr>
                <w:rFonts w:ascii="맑은 고딕" w:eastAsia="맑은 고딕" w:hAnsi="맑은 고딕" w:hint="eastAsia"/>
                <w:szCs w:val="20"/>
              </w:rPr>
              <w:t xml:space="preserve">서울시 구로구 온수동 온수힐스테이트아파트 </w:t>
            </w:r>
            <w:r w:rsidR="00A07A54">
              <w:rPr>
                <w:rFonts w:ascii="맑은 고딕" w:eastAsia="맑은 고딕" w:hAnsi="맑은 고딕"/>
                <w:szCs w:val="20"/>
              </w:rPr>
              <w:t>113</w:t>
            </w:r>
            <w:r w:rsidR="00A07A54">
              <w:rPr>
                <w:rFonts w:ascii="맑은 고딕" w:eastAsia="맑은 고딕" w:hAnsi="맑은 고딕" w:hint="eastAsia"/>
                <w:szCs w:val="20"/>
              </w:rPr>
              <w:t xml:space="preserve">동 </w:t>
            </w:r>
            <w:r w:rsidR="00A07A54">
              <w:rPr>
                <w:rFonts w:ascii="맑은 고딕" w:eastAsia="맑은 고딕" w:hAnsi="맑은 고딕"/>
                <w:szCs w:val="20"/>
              </w:rPr>
              <w:t>804</w:t>
            </w:r>
            <w:r w:rsidR="00A07A54">
              <w:rPr>
                <w:rFonts w:ascii="맑은 고딕" w:eastAsia="맑은 고딕" w:hAnsi="맑은 고딕" w:hint="eastAsia"/>
                <w:szCs w:val="20"/>
              </w:rPr>
              <w:t>호</w:t>
            </w:r>
          </w:p>
        </w:tc>
      </w:tr>
      <w:tr w:rsidR="00051938" w:rsidRPr="00837F64" w14:paraId="3D8CC3C3" w14:textId="77777777" w:rsidTr="00051938">
        <w:trPr>
          <w:trHeight w:val="425"/>
        </w:trPr>
        <w:tc>
          <w:tcPr>
            <w:tcW w:w="7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E2F3"/>
            <w:vAlign w:val="center"/>
          </w:tcPr>
          <w:p w14:paraId="72C3F19F" w14:textId="77777777" w:rsidR="00051938" w:rsidRPr="00837F64" w:rsidRDefault="00051938" w:rsidP="00E622E9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837F64">
              <w:rPr>
                <w:rFonts w:ascii="맑은 고딕" w:eastAsia="맑은 고딕" w:hAnsi="맑은 고딕" w:hint="eastAsia"/>
                <w:sz w:val="18"/>
                <w:szCs w:val="18"/>
              </w:rPr>
              <w:t>재</w:t>
            </w:r>
          </w:p>
          <w:p w14:paraId="6219617D" w14:textId="77777777" w:rsidR="00051938" w:rsidRPr="00837F64" w:rsidRDefault="00051938" w:rsidP="00E622E9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837F64">
              <w:rPr>
                <w:rFonts w:ascii="맑은 고딕" w:eastAsia="맑은 고딕" w:hAnsi="맑은 고딕" w:hint="eastAsia"/>
                <w:sz w:val="18"/>
                <w:szCs w:val="18"/>
              </w:rPr>
              <w:t>직</w:t>
            </w:r>
          </w:p>
          <w:p w14:paraId="02BDD4A7" w14:textId="77777777" w:rsidR="00051938" w:rsidRPr="00837F64" w:rsidRDefault="00051938" w:rsidP="00E622E9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837F64">
              <w:rPr>
                <w:rFonts w:ascii="맑은 고딕" w:eastAsia="맑은 고딕" w:hAnsi="맑은 고딕" w:hint="eastAsia"/>
                <w:sz w:val="18"/>
                <w:szCs w:val="18"/>
              </w:rPr>
              <w:t>사</w:t>
            </w:r>
          </w:p>
          <w:p w14:paraId="4793AEC9" w14:textId="77777777" w:rsidR="00051938" w:rsidRPr="00837F64" w:rsidRDefault="00051938" w:rsidP="00D91E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837F64">
              <w:rPr>
                <w:rFonts w:ascii="맑은 고딕" w:eastAsia="맑은 고딕" w:hAnsi="맑은 고딕" w:hint="eastAsia"/>
                <w:sz w:val="18"/>
                <w:szCs w:val="18"/>
              </w:rPr>
              <w:t>항</w:t>
            </w:r>
          </w:p>
        </w:tc>
        <w:tc>
          <w:tcPr>
            <w:tcW w:w="192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/>
            <w:vAlign w:val="center"/>
          </w:tcPr>
          <w:p w14:paraId="07A51DA2" w14:textId="77777777" w:rsidR="00051938" w:rsidRPr="00E738D9" w:rsidRDefault="00051938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기관(업체)명</w:t>
            </w:r>
          </w:p>
        </w:tc>
        <w:tc>
          <w:tcPr>
            <w:tcW w:w="2539" w:type="dxa"/>
            <w:tcBorders>
              <w:top w:val="single" w:sz="12" w:space="0" w:color="auto"/>
            </w:tcBorders>
            <w:vAlign w:val="center"/>
          </w:tcPr>
          <w:p w14:paraId="646E7457" w14:textId="77777777" w:rsidR="00051938" w:rsidRPr="00E738D9" w:rsidRDefault="00051938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시앤지원㈜</w:t>
            </w:r>
          </w:p>
        </w:tc>
        <w:tc>
          <w:tcPr>
            <w:tcW w:w="1736" w:type="dxa"/>
            <w:tcBorders>
              <w:top w:val="single" w:sz="12" w:space="0" w:color="auto"/>
            </w:tcBorders>
            <w:shd w:val="clear" w:color="auto" w:fill="D9E2F3"/>
            <w:vAlign w:val="center"/>
          </w:tcPr>
          <w:p w14:paraId="7C72190D" w14:textId="77777777" w:rsidR="00051938" w:rsidRPr="00E738D9" w:rsidRDefault="00051938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연 락 처</w:t>
            </w:r>
          </w:p>
        </w:tc>
        <w:tc>
          <w:tcPr>
            <w:tcW w:w="238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37F3B2" w14:textId="77777777" w:rsidR="00051938" w:rsidRPr="00E738D9" w:rsidRDefault="00051938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02-761-7171</w:t>
            </w:r>
          </w:p>
        </w:tc>
      </w:tr>
      <w:tr w:rsidR="00051938" w:rsidRPr="00837F64" w14:paraId="31E99E32" w14:textId="77777777" w:rsidTr="00051938">
        <w:trPr>
          <w:trHeight w:hRule="exact" w:val="444"/>
        </w:trPr>
        <w:tc>
          <w:tcPr>
            <w:tcW w:w="70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E2F3"/>
            <w:vAlign w:val="center"/>
          </w:tcPr>
          <w:p w14:paraId="5C3EF059" w14:textId="77777777" w:rsidR="00051938" w:rsidRPr="00837F64" w:rsidRDefault="00051938" w:rsidP="00D91E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929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14:paraId="75975E5F" w14:textId="77777777" w:rsidR="00051938" w:rsidRPr="00E738D9" w:rsidRDefault="00051938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기관(업체)주소</w:t>
            </w:r>
          </w:p>
        </w:tc>
        <w:tc>
          <w:tcPr>
            <w:tcW w:w="6656" w:type="dxa"/>
            <w:gridSpan w:val="3"/>
            <w:tcBorders>
              <w:right w:val="single" w:sz="12" w:space="0" w:color="auto"/>
            </w:tcBorders>
            <w:vAlign w:val="center"/>
          </w:tcPr>
          <w:p w14:paraId="4B0C4CC2" w14:textId="77777777" w:rsidR="00051938" w:rsidRPr="00E738D9" w:rsidRDefault="00051938" w:rsidP="00E622E9">
            <w:pPr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서울특별시 서초구 서운로 19 서초 월드오피스텔 20층</w:t>
            </w:r>
          </w:p>
        </w:tc>
      </w:tr>
      <w:tr w:rsidR="00051938" w:rsidRPr="00837F64" w14:paraId="0DDC9169" w14:textId="77777777" w:rsidTr="00051938">
        <w:trPr>
          <w:trHeight w:val="362"/>
        </w:trPr>
        <w:tc>
          <w:tcPr>
            <w:tcW w:w="70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E2F3"/>
            <w:vAlign w:val="center"/>
          </w:tcPr>
          <w:p w14:paraId="6A66B755" w14:textId="77777777" w:rsidR="00051938" w:rsidRPr="00837F64" w:rsidRDefault="00051938" w:rsidP="00D91E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929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14:paraId="0194298D" w14:textId="77777777" w:rsidR="00051938" w:rsidRPr="00E738D9" w:rsidRDefault="00051938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사업자 번호</w:t>
            </w:r>
          </w:p>
        </w:tc>
        <w:tc>
          <w:tcPr>
            <w:tcW w:w="2539" w:type="dxa"/>
            <w:vAlign w:val="center"/>
          </w:tcPr>
          <w:p w14:paraId="2C0AA864" w14:textId="77777777" w:rsidR="00051938" w:rsidRPr="00E738D9" w:rsidRDefault="00051938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107</w:t>
            </w:r>
            <w:r w:rsidRPr="00E738D9">
              <w:rPr>
                <w:rFonts w:ascii="맑은 고딕" w:eastAsia="맑은 고딕" w:hAnsi="맑은 고딕"/>
                <w:szCs w:val="20"/>
              </w:rPr>
              <w:t>-</w:t>
            </w:r>
            <w:r w:rsidRPr="00E738D9">
              <w:rPr>
                <w:rFonts w:ascii="맑은 고딕" w:eastAsia="맑은 고딕" w:hAnsi="맑은 고딕" w:hint="eastAsia"/>
                <w:szCs w:val="20"/>
              </w:rPr>
              <w:t>86</w:t>
            </w:r>
            <w:r w:rsidRPr="00E738D9">
              <w:rPr>
                <w:rFonts w:ascii="맑은 고딕" w:eastAsia="맑은 고딕" w:hAnsi="맑은 고딕"/>
                <w:szCs w:val="20"/>
              </w:rPr>
              <w:t>-</w:t>
            </w:r>
            <w:r w:rsidRPr="00E738D9">
              <w:rPr>
                <w:rFonts w:ascii="맑은 고딕" w:eastAsia="맑은 고딕" w:hAnsi="맑은 고딕" w:hint="eastAsia"/>
                <w:szCs w:val="20"/>
              </w:rPr>
              <w:t>34616</w:t>
            </w:r>
          </w:p>
        </w:tc>
        <w:tc>
          <w:tcPr>
            <w:tcW w:w="1736" w:type="dxa"/>
            <w:shd w:val="clear" w:color="auto" w:fill="D9E2F3"/>
            <w:vAlign w:val="center"/>
          </w:tcPr>
          <w:p w14:paraId="2FEAD793" w14:textId="77777777" w:rsidR="00051938" w:rsidRPr="00E738D9" w:rsidRDefault="00051938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대표자성명</w:t>
            </w:r>
          </w:p>
        </w:tc>
        <w:tc>
          <w:tcPr>
            <w:tcW w:w="2381" w:type="dxa"/>
            <w:tcBorders>
              <w:right w:val="single" w:sz="12" w:space="0" w:color="auto"/>
            </w:tcBorders>
            <w:vAlign w:val="center"/>
          </w:tcPr>
          <w:p w14:paraId="5F5D002C" w14:textId="77777777" w:rsidR="00051938" w:rsidRPr="00E738D9" w:rsidRDefault="00051938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안 재 웅</w:t>
            </w:r>
          </w:p>
        </w:tc>
      </w:tr>
      <w:tr w:rsidR="00051938" w:rsidRPr="00837F64" w14:paraId="3454F848" w14:textId="77777777" w:rsidTr="00051938">
        <w:trPr>
          <w:trHeight w:val="398"/>
        </w:trPr>
        <w:tc>
          <w:tcPr>
            <w:tcW w:w="70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E2F3"/>
            <w:vAlign w:val="center"/>
          </w:tcPr>
          <w:p w14:paraId="61C316D9" w14:textId="77777777" w:rsidR="00051938" w:rsidRPr="00837F64" w:rsidRDefault="00051938" w:rsidP="00D91E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929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14:paraId="14507B65" w14:textId="77777777" w:rsidR="00051938" w:rsidRPr="00E738D9" w:rsidRDefault="00051938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근 무 부 서</w:t>
            </w:r>
          </w:p>
        </w:tc>
        <w:tc>
          <w:tcPr>
            <w:tcW w:w="2539" w:type="dxa"/>
            <w:vAlign w:val="center"/>
          </w:tcPr>
          <w:p w14:paraId="6E9A8F21" w14:textId="77777777" w:rsidR="00051938" w:rsidRPr="00E738D9" w:rsidRDefault="00051938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개발팀</w:t>
            </w:r>
          </w:p>
        </w:tc>
        <w:tc>
          <w:tcPr>
            <w:tcW w:w="1736" w:type="dxa"/>
            <w:shd w:val="clear" w:color="auto" w:fill="D9E2F3"/>
            <w:vAlign w:val="center"/>
          </w:tcPr>
          <w:p w14:paraId="3A71E318" w14:textId="77777777" w:rsidR="00051938" w:rsidRPr="00E738D9" w:rsidRDefault="00051938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직급/직위</w:t>
            </w:r>
          </w:p>
        </w:tc>
        <w:tc>
          <w:tcPr>
            <w:tcW w:w="2381" w:type="dxa"/>
            <w:tcBorders>
              <w:right w:val="single" w:sz="12" w:space="0" w:color="auto"/>
            </w:tcBorders>
            <w:vAlign w:val="center"/>
          </w:tcPr>
          <w:p w14:paraId="3E21DE2B" w14:textId="05667294" w:rsidR="00051938" w:rsidRPr="00E738D9" w:rsidRDefault="00A16800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차장</w:t>
            </w:r>
          </w:p>
        </w:tc>
      </w:tr>
      <w:tr w:rsidR="00051938" w:rsidRPr="00837F64" w14:paraId="01DFEFE3" w14:textId="77777777" w:rsidTr="00051938">
        <w:trPr>
          <w:trHeight w:val="831"/>
        </w:trPr>
        <w:tc>
          <w:tcPr>
            <w:tcW w:w="70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E2F3"/>
            <w:vAlign w:val="center"/>
          </w:tcPr>
          <w:p w14:paraId="3AC5A1C5" w14:textId="77777777" w:rsidR="00051938" w:rsidRPr="00837F64" w:rsidRDefault="00051938" w:rsidP="00D91E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929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14:paraId="4ADBE493" w14:textId="77777777" w:rsidR="00051938" w:rsidRPr="00E738D9" w:rsidRDefault="00051938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경력(재직)기간</w:t>
            </w:r>
          </w:p>
        </w:tc>
        <w:tc>
          <w:tcPr>
            <w:tcW w:w="6656" w:type="dxa"/>
            <w:gridSpan w:val="3"/>
            <w:tcBorders>
              <w:right w:val="single" w:sz="12" w:space="0" w:color="auto"/>
            </w:tcBorders>
            <w:vAlign w:val="center"/>
          </w:tcPr>
          <w:p w14:paraId="5BC0789C" w14:textId="556D0C52" w:rsidR="00051938" w:rsidRPr="00E738D9" w:rsidRDefault="00D83C8D" w:rsidP="00A16800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020</w:t>
            </w:r>
            <w:r w:rsidR="00D9302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16800">
              <w:rPr>
                <w:rFonts w:ascii="맑은 고딕" w:eastAsia="맑은 고딕" w:hAnsi="맑은 고딕"/>
                <w:szCs w:val="20"/>
              </w:rPr>
              <w:t xml:space="preserve">-07-01 </w:t>
            </w:r>
            <w:r>
              <w:rPr>
                <w:rFonts w:ascii="맑은 고딕" w:eastAsia="맑은 고딕" w:hAnsi="맑은 고딕"/>
                <w:szCs w:val="20"/>
              </w:rPr>
              <w:t>~</w:t>
            </w:r>
            <w:r w:rsidR="00A16800"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>2020</w:t>
            </w:r>
            <w:r w:rsidR="00A16800">
              <w:rPr>
                <w:rFonts w:ascii="맑은 고딕" w:eastAsia="맑은 고딕" w:hAnsi="맑은 고딕"/>
                <w:szCs w:val="20"/>
              </w:rPr>
              <w:t>-</w:t>
            </w:r>
            <w:r>
              <w:rPr>
                <w:rFonts w:ascii="맑은 고딕" w:eastAsia="맑은 고딕" w:hAnsi="맑은 고딕"/>
                <w:szCs w:val="20"/>
              </w:rPr>
              <w:t>09</w:t>
            </w:r>
            <w:r w:rsidR="00A16800">
              <w:rPr>
                <w:rFonts w:ascii="맑은 고딕" w:eastAsia="맑은 고딕" w:hAnsi="맑은 고딕"/>
                <w:szCs w:val="20"/>
              </w:rPr>
              <w:t>-30</w:t>
            </w:r>
          </w:p>
        </w:tc>
      </w:tr>
      <w:tr w:rsidR="00051938" w:rsidRPr="00837F64" w14:paraId="395DC59B" w14:textId="77777777" w:rsidTr="00051938">
        <w:trPr>
          <w:trHeight w:hRule="exact" w:val="485"/>
        </w:trPr>
        <w:tc>
          <w:tcPr>
            <w:tcW w:w="70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E2F3"/>
            <w:vAlign w:val="center"/>
          </w:tcPr>
          <w:p w14:paraId="07028A92" w14:textId="77777777" w:rsidR="00051938" w:rsidRPr="00837F64" w:rsidRDefault="00051938" w:rsidP="00D91E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929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14:paraId="078AB1E0" w14:textId="77777777" w:rsidR="00051938" w:rsidRPr="00E738D9" w:rsidRDefault="00051938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담 당 업 무</w:t>
            </w:r>
          </w:p>
        </w:tc>
        <w:tc>
          <w:tcPr>
            <w:tcW w:w="6656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D696A2" w14:textId="7C4CCB13" w:rsidR="00051938" w:rsidRPr="00E738D9" w:rsidRDefault="00A16800" w:rsidP="00F364F8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웹 </w:t>
            </w:r>
            <w:r>
              <w:rPr>
                <w:rFonts w:ascii="맑은 고딕" w:eastAsia="맑은 고딕" w:hAnsi="맑은 고딕"/>
                <w:szCs w:val="20"/>
              </w:rPr>
              <w:t xml:space="preserve">UI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개선 및 </w:t>
            </w:r>
            <w:r>
              <w:rPr>
                <w:rFonts w:ascii="맑은 고딕" w:eastAsia="맑은 고딕" w:hAnsi="맑은 고딕"/>
                <w:szCs w:val="20"/>
              </w:rPr>
              <w:t xml:space="preserve">JAVA </w:t>
            </w:r>
            <w:r>
              <w:rPr>
                <w:rFonts w:ascii="맑은 고딕" w:eastAsia="맑은 고딕" w:hAnsi="맑은 고딕" w:hint="eastAsia"/>
                <w:szCs w:val="20"/>
              </w:rPr>
              <w:t>개발 업무</w:t>
            </w:r>
          </w:p>
        </w:tc>
      </w:tr>
      <w:tr w:rsidR="00051938" w:rsidRPr="00837F64" w14:paraId="3B88BB06" w14:textId="77777777" w:rsidTr="00051938">
        <w:trPr>
          <w:trHeight w:hRule="exact" w:val="422"/>
        </w:trPr>
        <w:tc>
          <w:tcPr>
            <w:tcW w:w="70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E2F3"/>
            <w:vAlign w:val="center"/>
          </w:tcPr>
          <w:p w14:paraId="5D72AEE3" w14:textId="77777777" w:rsidR="00051938" w:rsidRPr="00837F64" w:rsidRDefault="00051938" w:rsidP="00D91E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929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14:paraId="13AC23AB" w14:textId="77777777" w:rsidR="00051938" w:rsidRPr="00E738D9" w:rsidRDefault="00051938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확  인  자</w:t>
            </w:r>
          </w:p>
        </w:tc>
        <w:tc>
          <w:tcPr>
            <w:tcW w:w="2539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4DE10B7F" w14:textId="77777777" w:rsidR="00051938" w:rsidRPr="00E738D9" w:rsidRDefault="00051938" w:rsidP="007C71F6">
            <w:pPr>
              <w:ind w:firstLineChars="50" w:firstLine="10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유</w:t>
            </w:r>
            <w:r w:rsidRPr="00E738D9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윤</w:t>
            </w:r>
            <w:r w:rsidRPr="00E738D9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지</w:t>
            </w:r>
          </w:p>
        </w:tc>
        <w:tc>
          <w:tcPr>
            <w:tcW w:w="1736" w:type="dxa"/>
            <w:tcBorders>
              <w:left w:val="single" w:sz="2" w:space="0" w:color="auto"/>
              <w:right w:val="single" w:sz="2" w:space="0" w:color="auto"/>
            </w:tcBorders>
            <w:shd w:val="clear" w:color="auto" w:fill="D9E2F3"/>
            <w:vAlign w:val="center"/>
          </w:tcPr>
          <w:p w14:paraId="4D82DFB4" w14:textId="77777777" w:rsidR="00051938" w:rsidRPr="00E738D9" w:rsidRDefault="00051938" w:rsidP="00D91E90">
            <w:pPr>
              <w:ind w:firstLineChars="50" w:firstLine="100"/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직급/직위</w:t>
            </w:r>
          </w:p>
        </w:tc>
        <w:tc>
          <w:tcPr>
            <w:tcW w:w="2381" w:type="dxa"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CCCAB1" w14:textId="77777777" w:rsidR="00051938" w:rsidRPr="00E738D9" w:rsidRDefault="00051938" w:rsidP="007C71F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사원</w:t>
            </w:r>
          </w:p>
        </w:tc>
      </w:tr>
      <w:tr w:rsidR="00F364F8" w:rsidRPr="00837F64" w14:paraId="240F4C39" w14:textId="77777777" w:rsidTr="00A81F6F">
        <w:trPr>
          <w:trHeight w:hRule="exact" w:val="422"/>
        </w:trPr>
        <w:tc>
          <w:tcPr>
            <w:tcW w:w="70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E2F3"/>
            <w:vAlign w:val="center"/>
          </w:tcPr>
          <w:p w14:paraId="077B9D0A" w14:textId="77777777" w:rsidR="00F364F8" w:rsidRPr="00837F64" w:rsidRDefault="00F364F8" w:rsidP="00D91E9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929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14:paraId="2C444387" w14:textId="77777777" w:rsidR="00F364F8" w:rsidRPr="00E738D9" w:rsidRDefault="00F364F8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용도</w:t>
            </w:r>
          </w:p>
        </w:tc>
        <w:tc>
          <w:tcPr>
            <w:tcW w:w="6656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DF630A" w14:textId="77777777" w:rsidR="00F364F8" w:rsidRDefault="00F364F8" w:rsidP="00F364F8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건강보험 공단 제출</w:t>
            </w:r>
          </w:p>
          <w:p w14:paraId="01E75E0A" w14:textId="77777777" w:rsidR="00F364F8" w:rsidRPr="00E738D9" w:rsidRDefault="00F364F8" w:rsidP="00F364F8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37F64" w:rsidRPr="00837F64" w14:paraId="62561EDB" w14:textId="77777777" w:rsidTr="00051938">
        <w:trPr>
          <w:trHeight w:val="7192"/>
        </w:trPr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EBEF16" w14:textId="77777777" w:rsidR="00837F64" w:rsidRPr="00837F64" w:rsidRDefault="00837F64" w:rsidP="00F223AC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14:paraId="6B4021AA" w14:textId="77777777" w:rsidR="00837F64" w:rsidRPr="00837F64" w:rsidRDefault="00837F64" w:rsidP="00E738D9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14:paraId="16586E92" w14:textId="77777777" w:rsidR="00837F64" w:rsidRPr="00E738D9" w:rsidRDefault="00837F64" w:rsidP="00F223A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b/>
                <w:szCs w:val="20"/>
              </w:rPr>
              <w:t>위와 같이 재직(경력)을 증명합니다.</w:t>
            </w:r>
          </w:p>
          <w:p w14:paraId="59969B99" w14:textId="77777777" w:rsidR="00F223AC" w:rsidRPr="00E738D9" w:rsidRDefault="00F223AC" w:rsidP="00F223A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  <w:p w14:paraId="01DC1E25" w14:textId="77777777" w:rsidR="00F223AC" w:rsidRPr="00E738D9" w:rsidRDefault="00F223AC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  <w:p w14:paraId="747D1195" w14:textId="77777777" w:rsidR="00837F64" w:rsidRPr="00E738D9" w:rsidRDefault="00837F64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  <w:p w14:paraId="7D187E68" w14:textId="28CF024D" w:rsidR="00837F64" w:rsidRPr="00E738D9" w:rsidRDefault="00837F64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738D9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E738D9">
              <w:rPr>
                <w:rFonts w:ascii="맑은 고딕" w:eastAsia="맑은 고딕" w:hAnsi="맑은 고딕"/>
                <w:szCs w:val="20"/>
              </w:rPr>
              <w:t xml:space="preserve">021 </w:t>
            </w:r>
            <w:r w:rsidRPr="00E738D9">
              <w:rPr>
                <w:rFonts w:ascii="맑은 고딕" w:eastAsia="맑은 고딕" w:hAnsi="맑은 고딕" w:hint="eastAsia"/>
                <w:szCs w:val="20"/>
              </w:rPr>
              <w:t xml:space="preserve">년   </w:t>
            </w:r>
            <w:r w:rsidRPr="00E738D9">
              <w:rPr>
                <w:rFonts w:ascii="맑은 고딕" w:eastAsia="맑은 고딕" w:hAnsi="맑은 고딕"/>
                <w:szCs w:val="20"/>
              </w:rPr>
              <w:t>0</w:t>
            </w:r>
            <w:r w:rsidR="00051938">
              <w:rPr>
                <w:rFonts w:ascii="맑은 고딕" w:eastAsia="맑은 고딕" w:hAnsi="맑은 고딕" w:hint="eastAsia"/>
                <w:szCs w:val="20"/>
              </w:rPr>
              <w:t>4</w:t>
            </w:r>
            <w:r w:rsidRPr="00E738D9">
              <w:rPr>
                <w:rFonts w:ascii="맑은 고딕" w:eastAsia="맑은 고딕" w:hAnsi="맑은 고딕" w:hint="eastAsia"/>
                <w:szCs w:val="20"/>
              </w:rPr>
              <w:t xml:space="preserve"> 월  </w:t>
            </w:r>
            <w:r w:rsidR="00D83C8D">
              <w:rPr>
                <w:rFonts w:ascii="맑은 고딕" w:eastAsia="맑은 고딕" w:hAnsi="맑은 고딕"/>
                <w:szCs w:val="20"/>
              </w:rPr>
              <w:t>30</w:t>
            </w:r>
            <w:r w:rsidRPr="00E738D9">
              <w:rPr>
                <w:rFonts w:ascii="맑은 고딕" w:eastAsia="맑은 고딕" w:hAnsi="맑은 고딕" w:hint="eastAsia"/>
                <w:szCs w:val="20"/>
              </w:rPr>
              <w:t>일</w:t>
            </w:r>
          </w:p>
          <w:p w14:paraId="2FB667AC" w14:textId="77777777" w:rsidR="00837F64" w:rsidRPr="00E738D9" w:rsidRDefault="00837F64" w:rsidP="00D91E90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  <w:p w14:paraId="03B4101F" w14:textId="77777777" w:rsidR="00837F64" w:rsidRPr="00E738D9" w:rsidRDefault="00837F64" w:rsidP="00D91E90">
            <w:pPr>
              <w:rPr>
                <w:rFonts w:ascii="맑은 고딕" w:eastAsia="맑은 고딕" w:hAnsi="맑은 고딕"/>
                <w:szCs w:val="20"/>
              </w:rPr>
            </w:pPr>
          </w:p>
          <w:p w14:paraId="2DDB388C" w14:textId="77777777" w:rsidR="00837F64" w:rsidRPr="00494B9E" w:rsidRDefault="00837F64" w:rsidP="00D91E90">
            <w:pPr>
              <w:adjustRightInd w:val="0"/>
              <w:spacing w:line="299" w:lineRule="auto"/>
              <w:ind w:leftChars="700" w:left="1400"/>
              <w:textAlignment w:val="baseline"/>
              <w:rPr>
                <w:rFonts w:ascii="맑은 고딕" w:eastAsia="맑은 고딕" w:hAnsi="맑은 고딕"/>
                <w:color w:val="000000"/>
                <w:kern w:val="0"/>
                <w:sz w:val="22"/>
                <w:szCs w:val="22"/>
                <w:lang w:bidi="he-IL"/>
              </w:rPr>
            </w:pPr>
            <w:r w:rsidRPr="00494B9E">
              <w:rPr>
                <w:rFonts w:ascii="맑은 고딕" w:eastAsia="맑은 고딕" w:hAnsi="맑은 고딕" w:hint="eastAsia"/>
                <w:color w:val="000000"/>
                <w:kern w:val="0"/>
                <w:sz w:val="22"/>
                <w:szCs w:val="22"/>
                <w:lang w:bidi="he-IL"/>
              </w:rPr>
              <w:t xml:space="preserve">회 사 명 </w:t>
            </w:r>
            <w:r w:rsidRPr="00494B9E">
              <w:rPr>
                <w:rFonts w:ascii="맑은 고딕" w:eastAsia="맑은 고딕" w:hAnsi="맑은 고딕"/>
                <w:color w:val="000000"/>
                <w:kern w:val="0"/>
                <w:sz w:val="22"/>
                <w:szCs w:val="22"/>
                <w:lang w:bidi="he-IL"/>
              </w:rPr>
              <w:t xml:space="preserve">: </w:t>
            </w:r>
            <w:r w:rsidRPr="00494B9E">
              <w:rPr>
                <w:rFonts w:ascii="맑은 고딕" w:eastAsia="맑은 고딕" w:hAnsi="맑은 고딕" w:hint="eastAsia"/>
                <w:color w:val="000000"/>
                <w:kern w:val="0"/>
                <w:sz w:val="22"/>
                <w:szCs w:val="22"/>
                <w:lang w:bidi="he-IL"/>
              </w:rPr>
              <w:t>시앤지원 주식회사</w:t>
            </w:r>
          </w:p>
          <w:p w14:paraId="4E15310B" w14:textId="77777777" w:rsidR="00837F64" w:rsidRDefault="00837F64" w:rsidP="00D91E90">
            <w:pPr>
              <w:adjustRightInd w:val="0"/>
              <w:spacing w:line="299" w:lineRule="auto"/>
              <w:ind w:leftChars="700" w:left="1400"/>
              <w:textAlignment w:val="baseline"/>
              <w:rPr>
                <w:rFonts w:ascii="맑은 고딕" w:eastAsia="맑은 고딕" w:hAnsi="맑은 고딕"/>
                <w:color w:val="000000"/>
                <w:kern w:val="0"/>
                <w:sz w:val="22"/>
                <w:szCs w:val="22"/>
                <w:lang w:bidi="he-IL"/>
              </w:rPr>
            </w:pPr>
            <w:r w:rsidRPr="00494B9E">
              <w:rPr>
                <w:rFonts w:ascii="맑은 고딕" w:eastAsia="맑은 고딕" w:hAnsi="맑은 고딕" w:hint="eastAsia"/>
                <w:color w:val="000000"/>
                <w:kern w:val="0"/>
                <w:sz w:val="22"/>
                <w:szCs w:val="22"/>
                <w:lang w:bidi="he-IL"/>
              </w:rPr>
              <w:t xml:space="preserve">주 </w:t>
            </w:r>
            <w:r w:rsidRPr="00494B9E">
              <w:rPr>
                <w:rFonts w:ascii="맑은 고딕" w:eastAsia="맑은 고딕" w:hAnsi="맑은 고딕"/>
                <w:color w:val="000000"/>
                <w:kern w:val="0"/>
                <w:sz w:val="22"/>
                <w:szCs w:val="22"/>
                <w:lang w:bidi="he-IL"/>
              </w:rPr>
              <w:t xml:space="preserve">   </w:t>
            </w:r>
            <w:r w:rsidRPr="00494B9E">
              <w:rPr>
                <w:rFonts w:ascii="맑은 고딕" w:eastAsia="맑은 고딕" w:hAnsi="맑은 고딕" w:hint="eastAsia"/>
                <w:color w:val="000000"/>
                <w:kern w:val="0"/>
                <w:sz w:val="22"/>
                <w:szCs w:val="22"/>
                <w:lang w:bidi="he-IL"/>
              </w:rPr>
              <w:t xml:space="preserve">소 </w:t>
            </w:r>
            <w:r w:rsidRPr="00494B9E">
              <w:rPr>
                <w:rFonts w:ascii="맑은 고딕" w:eastAsia="맑은 고딕" w:hAnsi="맑은 고딕"/>
                <w:color w:val="000000"/>
                <w:kern w:val="0"/>
                <w:sz w:val="22"/>
                <w:szCs w:val="22"/>
                <w:lang w:bidi="he-IL"/>
              </w:rPr>
              <w:t xml:space="preserve">: </w:t>
            </w:r>
            <w:r w:rsidRPr="00494B9E">
              <w:rPr>
                <w:rFonts w:ascii="맑은 고딕" w:eastAsia="맑은 고딕" w:hAnsi="맑은 고딕" w:hint="eastAsia"/>
                <w:color w:val="000000"/>
                <w:kern w:val="0"/>
                <w:sz w:val="22"/>
                <w:szCs w:val="22"/>
                <w:lang w:bidi="he-IL"/>
              </w:rPr>
              <w:t>서울시 서초구 서운로 19, 서초월드빌딩 20층</w:t>
            </w:r>
          </w:p>
          <w:p w14:paraId="1E075933" w14:textId="77777777" w:rsidR="00E622E9" w:rsidRPr="00494B9E" w:rsidRDefault="00E622E9" w:rsidP="00D91E90">
            <w:pPr>
              <w:adjustRightInd w:val="0"/>
              <w:spacing w:line="299" w:lineRule="auto"/>
              <w:ind w:leftChars="700" w:left="1400"/>
              <w:textAlignment w:val="baseline"/>
              <w:rPr>
                <w:rFonts w:ascii="맑은 고딕" w:eastAsia="맑은 고딕" w:hAnsi="맑은 고딕"/>
                <w:color w:val="000000"/>
                <w:kern w:val="0"/>
                <w:sz w:val="22"/>
                <w:szCs w:val="22"/>
                <w:lang w:bidi="he-IL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0"/>
                <w:sz w:val="22"/>
                <w:szCs w:val="22"/>
                <w:lang w:bidi="he-IL"/>
              </w:rPr>
              <w:t xml:space="preserve">대표이사 </w:t>
            </w:r>
            <w:r>
              <w:rPr>
                <w:rFonts w:ascii="맑은 고딕" w:eastAsia="맑은 고딕" w:hAnsi="맑은 고딕"/>
                <w:color w:val="000000"/>
                <w:kern w:val="0"/>
                <w:sz w:val="22"/>
                <w:szCs w:val="22"/>
                <w:lang w:bidi="he-IL"/>
              </w:rPr>
              <w:t xml:space="preserve">: </w:t>
            </w:r>
            <w:r>
              <w:rPr>
                <w:rFonts w:ascii="맑은 고딕" w:eastAsia="맑은 고딕" w:hAnsi="맑은 고딕" w:hint="eastAsia"/>
                <w:color w:val="000000"/>
                <w:kern w:val="0"/>
                <w:sz w:val="22"/>
                <w:szCs w:val="22"/>
                <w:lang w:bidi="he-IL"/>
              </w:rPr>
              <w:t xml:space="preserve">안 재 웅 </w:t>
            </w:r>
            <w:r>
              <w:rPr>
                <w:rFonts w:ascii="맑은 고딕" w:eastAsia="맑은 고딕" w:hAnsi="맑은 고딕"/>
                <w:color w:val="000000"/>
                <w:kern w:val="0"/>
                <w:sz w:val="22"/>
                <w:szCs w:val="22"/>
                <w:lang w:bidi="he-IL"/>
              </w:rPr>
              <w:t>(</w:t>
            </w:r>
            <w:r>
              <w:rPr>
                <w:rFonts w:ascii="맑은 고딕" w:eastAsia="맑은 고딕" w:hAnsi="맑은 고딕" w:hint="eastAsia"/>
                <w:color w:val="000000"/>
                <w:kern w:val="0"/>
                <w:sz w:val="22"/>
                <w:szCs w:val="22"/>
                <w:lang w:bidi="he-IL"/>
              </w:rPr>
              <w:t>인)</w:t>
            </w:r>
          </w:p>
          <w:p w14:paraId="1AF5CA14" w14:textId="77777777" w:rsidR="00837F64" w:rsidRPr="00837F64" w:rsidRDefault="00837F64" w:rsidP="00E622E9">
            <w:pPr>
              <w:spacing w:line="360" w:lineRule="auto"/>
              <w:ind w:firstLineChars="700" w:firstLine="126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14:paraId="1CEA9D3D" w14:textId="77777777" w:rsidR="006D2220" w:rsidRDefault="008A4956" w:rsidP="002225F7">
      <w:pPr>
        <w:pStyle w:val="ac"/>
        <w:wordWrap/>
        <w:rPr>
          <w:sz w:val="2"/>
          <w:szCs w:val="2"/>
        </w:rPr>
      </w:pPr>
      <w:r>
        <w:rPr>
          <w:rFonts w:hint="eastAsia"/>
          <w:sz w:val="2"/>
          <w:szCs w:val="2"/>
        </w:rPr>
        <w:t>ㅅ</w:t>
      </w:r>
    </w:p>
    <w:sectPr w:rsidR="006D2220" w:rsidSect="006D22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72" w:right="1417" w:bottom="1106" w:left="1417" w:header="85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245A4" w14:textId="77777777" w:rsidR="009B64DF" w:rsidRDefault="009B64DF">
      <w:r>
        <w:separator/>
      </w:r>
    </w:p>
  </w:endnote>
  <w:endnote w:type="continuationSeparator" w:id="0">
    <w:p w14:paraId="59708E20" w14:textId="77777777" w:rsidR="009B64DF" w:rsidRDefault="009B6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840D0" w14:textId="77777777" w:rsidR="00DF327F" w:rsidRDefault="00DF327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EFA3" w14:textId="77777777" w:rsidR="00DF327F" w:rsidRDefault="00DF327F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D095" w14:textId="77777777" w:rsidR="00DF327F" w:rsidRDefault="00DF327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54079" w14:textId="77777777" w:rsidR="009B64DF" w:rsidRDefault="009B64DF">
      <w:r>
        <w:separator/>
      </w:r>
    </w:p>
  </w:footnote>
  <w:footnote w:type="continuationSeparator" w:id="0">
    <w:p w14:paraId="549CBAD1" w14:textId="77777777" w:rsidR="009B64DF" w:rsidRDefault="009B6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D6E7" w14:textId="77777777" w:rsidR="00DF327F" w:rsidRDefault="009B64DF">
    <w:pPr>
      <w:pStyle w:val="ad"/>
    </w:pPr>
    <w:r>
      <w:rPr>
        <w:noProof/>
      </w:rPr>
      <w:pict w14:anchorId="12DACA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444219" o:spid="_x0000_s2053" type="#_x0000_t75" style="position:absolute;left:0;text-align:left;margin-left:0;margin-top:0;width:453.25pt;height:135.95pt;z-index:-251658752;mso-position-horizontal:center;mso-position-horizontal-relative:margin;mso-position-vertical:center;mso-position-vertical-relative:margin" o:allowincell="f">
          <v:imagedata r:id="rId1" o:title="cngon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72CC" w14:textId="77777777" w:rsidR="00DF327F" w:rsidRDefault="009B64DF">
    <w:pPr>
      <w:pStyle w:val="ad"/>
    </w:pPr>
    <w:r>
      <w:rPr>
        <w:noProof/>
      </w:rPr>
      <w:pict w14:anchorId="6E8DDD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444220" o:spid="_x0000_s2054" type="#_x0000_t75" style="position:absolute;left:0;text-align:left;margin-left:0;margin-top:0;width:453.25pt;height:135.95pt;z-index:-251657728;mso-position-horizontal:center;mso-position-horizontal-relative:margin;mso-position-vertical:center;mso-position-vertical-relative:margin" o:allowincell="f">
          <v:imagedata r:id="rId1" o:title="cngon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D0276" w14:textId="77777777" w:rsidR="00DF327F" w:rsidRDefault="009B64DF">
    <w:pPr>
      <w:pStyle w:val="ad"/>
    </w:pPr>
    <w:r>
      <w:rPr>
        <w:noProof/>
      </w:rPr>
      <w:pict w14:anchorId="536BF9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444218" o:spid="_x0000_s2052" type="#_x0000_t75" style="position:absolute;left:0;text-align:left;margin-left:0;margin-top:0;width:453.25pt;height:135.95pt;z-index:-251659776;mso-position-horizontal:center;mso-position-horizontal-relative:margin;mso-position-vertical:center;mso-position-vertical-relative:margin" o:allowincell="f">
          <v:imagedata r:id="rId1" o:title="cngon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59DF"/>
    <w:multiLevelType w:val="hybridMultilevel"/>
    <w:tmpl w:val="518611E8"/>
    <w:lvl w:ilvl="0" w:tplc="AE14D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8D"/>
    <w:rsid w:val="00051938"/>
    <w:rsid w:val="000962D5"/>
    <w:rsid w:val="000B72FA"/>
    <w:rsid w:val="000F783F"/>
    <w:rsid w:val="001716D2"/>
    <w:rsid w:val="001E1206"/>
    <w:rsid w:val="002225F7"/>
    <w:rsid w:val="00316350"/>
    <w:rsid w:val="0042076E"/>
    <w:rsid w:val="004527F5"/>
    <w:rsid w:val="00482364"/>
    <w:rsid w:val="004E77E8"/>
    <w:rsid w:val="005C744F"/>
    <w:rsid w:val="006130B3"/>
    <w:rsid w:val="00622440"/>
    <w:rsid w:val="006B4CC5"/>
    <w:rsid w:val="006B53E8"/>
    <w:rsid w:val="006D2220"/>
    <w:rsid w:val="006E4A11"/>
    <w:rsid w:val="006F4D8A"/>
    <w:rsid w:val="00713FC2"/>
    <w:rsid w:val="007C71F6"/>
    <w:rsid w:val="00837F64"/>
    <w:rsid w:val="008A4956"/>
    <w:rsid w:val="00906E55"/>
    <w:rsid w:val="00935F59"/>
    <w:rsid w:val="009B64DF"/>
    <w:rsid w:val="00A07A54"/>
    <w:rsid w:val="00A16800"/>
    <w:rsid w:val="00A81F6F"/>
    <w:rsid w:val="00AA0CCE"/>
    <w:rsid w:val="00AD7D84"/>
    <w:rsid w:val="00D32831"/>
    <w:rsid w:val="00D83C8D"/>
    <w:rsid w:val="00D91E90"/>
    <w:rsid w:val="00D93025"/>
    <w:rsid w:val="00DF0530"/>
    <w:rsid w:val="00DF327F"/>
    <w:rsid w:val="00E01402"/>
    <w:rsid w:val="00E228FD"/>
    <w:rsid w:val="00E602DA"/>
    <w:rsid w:val="00E622E9"/>
    <w:rsid w:val="00E738D9"/>
    <w:rsid w:val="00EC3628"/>
    <w:rsid w:val="00F223AC"/>
    <w:rsid w:val="00F3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19127E4C"/>
  <w15:chartTrackingRefBased/>
  <w15:docId w15:val="{7E5294C5-60EF-422B-A2AA-0F8ABA41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</w:rPr>
  </w:style>
  <w:style w:type="paragraph" w:styleId="a4">
    <w:name w:val="Body Text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before="84" w:after="84" w:line="305" w:lineRule="auto"/>
      <w:ind w:left="350" w:right="350"/>
    </w:pPr>
    <w:rPr>
      <w:rFonts w:ascii="굴림체" w:eastAsia="굴림체"/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굴림체" w:eastAsia="굴림체"/>
      <w:color w:val="000000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굴림체" w:eastAsia="굴림체"/>
      <w:color w:val="00000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굴림체" w:eastAsia="굴림체"/>
      <w:color w:val="000000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굴림체" w:eastAsia="굴림체"/>
      <w:color w:val="00000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굴림체" w:eastAsia="굴림체"/>
      <w:color w:val="000000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굴림체" w:eastAsia="굴림체"/>
      <w:color w:val="00000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굴림체" w:eastAsia="굴림체"/>
      <w:color w:val="000000"/>
    </w:rPr>
  </w:style>
  <w:style w:type="paragraph" w:customStyle="1" w:styleId="a5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</w:rPr>
  </w:style>
  <w:style w:type="paragraph" w:customStyle="1" w:styleId="a6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pacing w:before="72" w:line="277" w:lineRule="auto"/>
      <w:ind w:right="200"/>
      <w:jc w:val="right"/>
    </w:pPr>
    <w:rPr>
      <w:rFonts w:ascii="굴림체" w:eastAsia="굴림체"/>
      <w:color w:val="000000"/>
      <w:sz w:val="18"/>
      <w:szCs w:val="18"/>
    </w:rPr>
  </w:style>
  <w:style w:type="paragraph" w:customStyle="1" w:styleId="a7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4" w:hanging="264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8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9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a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b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c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</w:rPr>
  </w:style>
  <w:style w:type="paragraph" w:styleId="ad">
    <w:name w:val="header"/>
    <w:basedOn w:val="a"/>
    <w:rsid w:val="00E602DA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rsid w:val="00E602DA"/>
    <w:pPr>
      <w:tabs>
        <w:tab w:val="center" w:pos="4252"/>
        <w:tab w:val="right" w:pos="8504"/>
      </w:tabs>
      <w:snapToGrid w:val="0"/>
    </w:pPr>
  </w:style>
  <w:style w:type="character" w:styleId="af">
    <w:name w:val="Hyperlink"/>
    <w:rsid w:val="000B72FA"/>
    <w:rPr>
      <w:color w:val="0000FF"/>
      <w:u w:val="single"/>
    </w:rPr>
  </w:style>
  <w:style w:type="paragraph" w:styleId="af0">
    <w:name w:val="Balloon Text"/>
    <w:basedOn w:val="a"/>
    <w:link w:val="Char"/>
    <w:rsid w:val="006F4D8A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f0"/>
    <w:rsid w:val="006F4D8A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9884;&#50532;&#51648;&#50896;\1.&#44221;&#50689;&#44288;&#47532;\1.&#51064;&#49324;.&#44553;&#50668;.&#50672;&#47568;&#51221;&#49328;\1.&#51228;&#51613;&#47749;&#49436;\2.&#44221;&#47141;&#51613;&#47749;&#49436;\&#54644;&#52489;&#51613;&#47749;&#49436;_&#44608;&#51452;&#54984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해촉증명서_김주훈</Template>
  <TotalTime>41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경  력  증  명  서</vt:lpstr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  력  증  명  서</dc:title>
  <dc:subject/>
  <dc:creator>user</dc:creator>
  <cp:keywords>본 문서의 저작권은 예스폼(yesform)에 있으며</cp:keywords>
  <dc:description>무단 복제 및 배포시 법적인 제재를 받을 수 있습니다.</dc:description>
  <cp:lastModifiedBy>pyz</cp:lastModifiedBy>
  <cp:revision>3</cp:revision>
  <cp:lastPrinted>2021-03-08T05:59:00Z</cp:lastPrinted>
  <dcterms:created xsi:type="dcterms:W3CDTF">2021-04-30T07:16:00Z</dcterms:created>
  <dcterms:modified xsi:type="dcterms:W3CDTF">2021-04-30T07:59:00Z</dcterms:modified>
</cp:coreProperties>
</file>